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DB59" w14:textId="77777777" w:rsidR="00B510B5" w:rsidRDefault="00975174" w:rsidP="00B510B5">
      <w:pPr>
        <w:pStyle w:val="LabTitle"/>
      </w:pPr>
      <w:r>
        <w:t>Laboratório – Detecção de ameaças e vulnerabilidades</w:t>
      </w:r>
    </w:p>
    <w:p w14:paraId="339E108C" w14:textId="2403CBFC" w:rsidR="009D2C27" w:rsidRDefault="009D2C27" w:rsidP="00B510B5">
      <w:pPr>
        <w:pStyle w:val="LabSection"/>
      </w:pPr>
      <w:r>
        <w:t>Objetivos</w:t>
      </w:r>
    </w:p>
    <w:p w14:paraId="51ED8AC6" w14:textId="30EA9FFD" w:rsidR="0002636A" w:rsidRDefault="00F33977" w:rsidP="009C72D4">
      <w:pPr>
        <w:pStyle w:val="BodyTextL25"/>
      </w:pPr>
      <w:r>
        <w:t>Use Nmap, um scanner de porta e ferramenta de mapeamento de rede, para detectar ameaças e vulnerabilidades em um sistema.</w:t>
      </w:r>
    </w:p>
    <w:p w14:paraId="20F1A573" w14:textId="77777777" w:rsidR="00C07FD9" w:rsidRDefault="009D2C27" w:rsidP="00216DDE">
      <w:pPr>
        <w:pStyle w:val="LabSection"/>
        <w:outlineLvl w:val="0"/>
      </w:pPr>
      <w:r>
        <w:t>Histórico/Cenário</w:t>
      </w:r>
    </w:p>
    <w:p w14:paraId="7164E63F" w14:textId="77777777" w:rsidR="00737EEE" w:rsidRDefault="00C10333" w:rsidP="00737EEE">
      <w:pPr>
        <w:pStyle w:val="BodyTextL25"/>
      </w:pPr>
      <w:r>
        <w:t>O Network Mapper, ou Nmap, é um utilitário de código aberto usado para descoberta de rede e auditoria de segurança. Os administradores também usam o Nmap para monitorar hosts ou gerenciar agendamentos de atualizações de serviços. O Nmap determina quais hosts estão disponíveis em uma rede, quais serviços, sistemas operacionais e filtros de pacotes ou firewalls estão sendo executados.</w:t>
      </w:r>
    </w:p>
    <w:p w14:paraId="46E1E4F0" w14:textId="77777777" w:rsidR="007D2AFE" w:rsidRDefault="007D2AFE" w:rsidP="00216DDE">
      <w:pPr>
        <w:pStyle w:val="LabSection"/>
        <w:outlineLvl w:val="0"/>
      </w:pPr>
      <w:r>
        <w:t>Recursos necessários</w:t>
      </w:r>
    </w:p>
    <w:p w14:paraId="6318B44F" w14:textId="7DA1B867" w:rsidR="0002636A" w:rsidRDefault="003B4E80" w:rsidP="0002636A">
      <w:pPr>
        <w:pStyle w:val="Bulletlevel1"/>
      </w:pPr>
      <w:r>
        <w:t>PC com Ubuntu 16.0.4 LTS instalado em uma máquina virtual. Você pode usar a VM dos laboratórios concluídos no capítulo 2.</w:t>
      </w:r>
    </w:p>
    <w:p w14:paraId="45CA34D5" w14:textId="7F85FD5F" w:rsidR="008B48F0" w:rsidRPr="00D36116" w:rsidRDefault="008E10FB" w:rsidP="00372076">
      <w:pPr>
        <w:pStyle w:val="StepHead"/>
        <w:numPr>
          <w:ilvl w:val="1"/>
          <w:numId w:val="18"/>
        </w:numPr>
        <w:tabs>
          <w:tab w:val="clear" w:pos="936"/>
        </w:tabs>
        <w:ind w:left="1021" w:hanging="1021"/>
      </w:pPr>
      <w:r>
        <w:t>Abra um</w:t>
      </w:r>
      <w:r w:rsidR="00D94688">
        <w:t>a janela de terminal no Ubuntu.</w:t>
      </w:r>
    </w:p>
    <w:p w14:paraId="7959AC10" w14:textId="77777777" w:rsidR="00E7323A" w:rsidRDefault="008E10FB" w:rsidP="00B74F6B">
      <w:pPr>
        <w:pStyle w:val="SubStepAlpha"/>
      </w:pPr>
      <w:r>
        <w:t>Inicie uma sessão no Ubuntu usando as seguintes credenciais:</w:t>
      </w:r>
    </w:p>
    <w:p w14:paraId="1765D208" w14:textId="53893D51" w:rsidR="00BF0B9C" w:rsidRDefault="008E10FB" w:rsidP="001A6C97">
      <w:pPr>
        <w:pStyle w:val="BodyTextL50"/>
      </w:pPr>
      <w:r>
        <w:t xml:space="preserve">Usuário: </w:t>
      </w:r>
      <w:r>
        <w:rPr>
          <w:b/>
        </w:rPr>
        <w:t>cisco</w:t>
      </w:r>
    </w:p>
    <w:p w14:paraId="002AD61B" w14:textId="383732A1" w:rsidR="008E10FB" w:rsidRDefault="008E10FB" w:rsidP="001A6C97">
      <w:pPr>
        <w:pStyle w:val="BodyTextL50"/>
        <w:rPr>
          <w:b/>
        </w:rPr>
      </w:pPr>
      <w:r>
        <w:t xml:space="preserve">Senha: </w:t>
      </w:r>
      <w:r>
        <w:rPr>
          <w:b/>
        </w:rPr>
        <w:t>password</w:t>
      </w:r>
    </w:p>
    <w:p w14:paraId="066479B1" w14:textId="77777777" w:rsidR="008E10FB" w:rsidRDefault="008E10FB" w:rsidP="001A6C9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77F24713" wp14:editId="404A38B7">
            <wp:extent cx="2846467" cy="103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727" cy="10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03D0" w14:textId="1FA50596" w:rsidR="002545E9" w:rsidRDefault="008E10FB" w:rsidP="00B74F6B">
      <w:pPr>
        <w:pStyle w:val="SubStepAlpha"/>
      </w:pPr>
      <w:r>
        <w:t xml:space="preserve">Clique no ícone de </w:t>
      </w:r>
      <w:r>
        <w:rPr>
          <w:b/>
        </w:rPr>
        <w:t>terminal</w:t>
      </w:r>
      <w:r>
        <w:t xml:space="preserve"> para abrir um terminal.</w:t>
      </w:r>
    </w:p>
    <w:p w14:paraId="2E679738" w14:textId="50A5B7EE" w:rsidR="00BF0B9C" w:rsidRDefault="00BF0B9C" w:rsidP="001A6C9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008E011A" wp14:editId="408BD32F">
            <wp:extent cx="689610" cy="2369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014" cy="24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84D" w14:textId="2131A125" w:rsidR="00BC0DDB" w:rsidRDefault="008E10FB" w:rsidP="004F40E2">
      <w:pPr>
        <w:pStyle w:val="StepHead"/>
        <w:numPr>
          <w:ilvl w:val="1"/>
          <w:numId w:val="18"/>
        </w:numPr>
        <w:tabs>
          <w:tab w:val="clear" w:pos="936"/>
        </w:tabs>
        <w:ind w:left="1021" w:hanging="1021"/>
      </w:pPr>
      <w:r>
        <w:lastRenderedPageBreak/>
        <w:t>Execute o Nmap.</w:t>
      </w:r>
    </w:p>
    <w:p w14:paraId="614C4E83" w14:textId="77777777" w:rsidR="00BC0DDB" w:rsidRDefault="008E10FB" w:rsidP="001A6C97">
      <w:pPr>
        <w:pStyle w:val="BodyTextL25"/>
      </w:pPr>
      <w:r>
        <w:t>No prompt de comando, digite o seguinte comando para executar uma varredura básica nesse sistema Ubuntu:</w:t>
      </w:r>
    </w:p>
    <w:p w14:paraId="476CEECD" w14:textId="5CF0A8B4" w:rsidR="008E10FB" w:rsidRPr="00332079" w:rsidRDefault="00BF0B9C" w:rsidP="001A6C97">
      <w:pPr>
        <w:pStyle w:val="CMD"/>
      </w:pPr>
      <w:r>
        <w:t xml:space="preserve">cisco@ubuntu:~$ </w:t>
      </w:r>
      <w:r>
        <w:rPr>
          <w:b/>
        </w:rPr>
        <w:t>nmap localhost</w:t>
      </w:r>
    </w:p>
    <w:p w14:paraId="1170123C" w14:textId="136EFD63" w:rsidR="00332079" w:rsidRDefault="007A1CDE" w:rsidP="001A6C9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23FB827A" wp14:editId="02C94F0D">
            <wp:extent cx="5943600" cy="179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32B" w14:textId="0302A5CA" w:rsidR="00332079" w:rsidRDefault="00332079" w:rsidP="001A6C97">
      <w:pPr>
        <w:pStyle w:val="BodyTextL25"/>
      </w:pPr>
      <w:r>
        <w:t>Os resultados são uma varredura das primeiras 1024 portas TCP.</w:t>
      </w:r>
    </w:p>
    <w:p w14:paraId="7D891888" w14:textId="77777777" w:rsidR="00332079" w:rsidRDefault="00332079" w:rsidP="001A6C97">
      <w:pPr>
        <w:pStyle w:val="BodyTextL25"/>
      </w:pPr>
      <w:r>
        <w:t>Quais portas TCP estão abertas?</w:t>
      </w:r>
    </w:p>
    <w:p w14:paraId="7F66D3CA" w14:textId="6C193E78" w:rsidR="006E6D10" w:rsidRDefault="006E6D10" w:rsidP="001A6C97">
      <w:pPr>
        <w:pStyle w:val="BodyTextL25"/>
      </w:pPr>
      <w:r>
        <w:t>22/</w:t>
      </w:r>
      <w:proofErr w:type="spellStart"/>
      <w:r>
        <w:t>tcp</w:t>
      </w:r>
      <w:proofErr w:type="spellEnd"/>
      <w:r>
        <w:t xml:space="preserve"> – </w:t>
      </w:r>
      <w:proofErr w:type="spellStart"/>
      <w:proofErr w:type="gramStart"/>
      <w:r>
        <w:t>ssh</w:t>
      </w:r>
      <w:proofErr w:type="spellEnd"/>
      <w:proofErr w:type="gramEnd"/>
      <w:r>
        <w:t xml:space="preserve"> e porta 23/</w:t>
      </w:r>
      <w:proofErr w:type="spellStart"/>
      <w:r>
        <w:t>tcp</w:t>
      </w:r>
      <w:proofErr w:type="spellEnd"/>
      <w:r>
        <w:t xml:space="preserve"> </w:t>
      </w:r>
      <w:proofErr w:type="spellStart"/>
      <w:r>
        <w:t>telnet</w:t>
      </w:r>
      <w:proofErr w:type="spellEnd"/>
    </w:p>
    <w:p w14:paraId="236501C0" w14:textId="771B710E" w:rsidR="00532BC5" w:rsidRDefault="00332079" w:rsidP="004F40E2">
      <w:pPr>
        <w:pStyle w:val="StepHead"/>
        <w:numPr>
          <w:ilvl w:val="1"/>
          <w:numId w:val="18"/>
        </w:numPr>
        <w:tabs>
          <w:tab w:val="clear" w:pos="936"/>
        </w:tabs>
        <w:ind w:left="1021" w:hanging="1021"/>
      </w:pPr>
      <w:r>
        <w:t>Use privilégios administrativos com Nmap.</w:t>
      </w:r>
    </w:p>
    <w:p w14:paraId="7500E55C" w14:textId="140705BA" w:rsidR="00B303C8" w:rsidRDefault="00332079" w:rsidP="004F40E2">
      <w:pPr>
        <w:pStyle w:val="SubStepAlpha"/>
        <w:numPr>
          <w:ilvl w:val="2"/>
          <w:numId w:val="21"/>
        </w:numPr>
      </w:pPr>
      <w:r>
        <w:t xml:space="preserve">Digite o seguinte comando no terminal para varrer as portas UDP do computador (lembre-se o Ubuntu faz distinção entre maiúsculas e minúsculas) e insira a senha </w:t>
      </w:r>
      <w:r w:rsidRPr="004F40E2">
        <w:rPr>
          <w:b/>
        </w:rPr>
        <w:t xml:space="preserve">password </w:t>
      </w:r>
      <w:r>
        <w:t>quando solicitado:</w:t>
      </w:r>
    </w:p>
    <w:p w14:paraId="3E6BE69E" w14:textId="70F48D9A" w:rsidR="00E63ED3" w:rsidRPr="00D94688" w:rsidRDefault="00BF0B9C" w:rsidP="001A6C97">
      <w:pPr>
        <w:pStyle w:val="CMD"/>
        <w:rPr>
          <w:lang w:val="fr-FR"/>
        </w:rPr>
      </w:pPr>
      <w:r w:rsidRPr="00D94688">
        <w:rPr>
          <w:lang w:val="fr-FR"/>
        </w:rPr>
        <w:t xml:space="preserve">cisco@ubuntu:~$ </w:t>
      </w:r>
      <w:r w:rsidRPr="00D94688">
        <w:rPr>
          <w:b/>
          <w:lang w:val="fr-FR"/>
        </w:rPr>
        <w:t>sudo nmap –sU localhost</w:t>
      </w:r>
    </w:p>
    <w:p w14:paraId="4C7B2054" w14:textId="77777777" w:rsidR="00FC1BC9" w:rsidRDefault="00FC1BC9" w:rsidP="001A6C9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16207B96" wp14:editId="03D81E61">
            <wp:extent cx="5486400" cy="18035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7A97" w14:textId="77777777" w:rsidR="00E63ED3" w:rsidRDefault="00E63ED3" w:rsidP="001A6C97">
      <w:pPr>
        <w:pStyle w:val="BodyTextL50"/>
      </w:pPr>
      <w:r>
        <w:t>Quais portas UDP estão abertas?</w:t>
      </w:r>
    </w:p>
    <w:p w14:paraId="4291ABCD" w14:textId="01799DAB" w:rsidR="00E63ED3" w:rsidRDefault="006E6D10" w:rsidP="00E63ED3">
      <w:pPr>
        <w:pStyle w:val="SubStepAlpha"/>
        <w:numPr>
          <w:ilvl w:val="0"/>
          <w:numId w:val="0"/>
        </w:numPr>
        <w:ind w:left="720"/>
      </w:pPr>
      <w:r>
        <w:t>Portas 68, 631 e 5353</w:t>
      </w:r>
    </w:p>
    <w:p w14:paraId="567C18A1" w14:textId="77777777" w:rsidR="00D36116" w:rsidRDefault="00FC1BC9" w:rsidP="001A6C97">
      <w:pPr>
        <w:pStyle w:val="SubStepAlpha"/>
        <w:keepNext/>
      </w:pPr>
      <w:r>
        <w:lastRenderedPageBreak/>
        <w:t>Digite o seguinte comando no terminal:</w:t>
      </w:r>
    </w:p>
    <w:p w14:paraId="71C9C20F" w14:textId="08672D8B" w:rsidR="00FC1BC9" w:rsidRPr="00FC1BC9" w:rsidRDefault="00BF0B9C" w:rsidP="001A6C97">
      <w:pPr>
        <w:pStyle w:val="CMD"/>
        <w:keepNext/>
      </w:pPr>
      <w:r>
        <w:t xml:space="preserve">cisco@ubuntu:~$ </w:t>
      </w:r>
      <w:r>
        <w:rPr>
          <w:b/>
        </w:rPr>
        <w:t>nmap –sV localhost</w:t>
      </w:r>
    </w:p>
    <w:p w14:paraId="6426B707" w14:textId="77777777" w:rsidR="00FC1BC9" w:rsidRDefault="00FC1BC9" w:rsidP="001A6C9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4DCED516" wp14:editId="3C55057E">
            <wp:extent cx="5486400" cy="1963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3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521D2" w14:textId="77777777" w:rsidR="00F764BB" w:rsidRDefault="00FC1BC9" w:rsidP="00FC1BC9">
      <w:pPr>
        <w:pStyle w:val="SubStepAlpha"/>
        <w:numPr>
          <w:ilvl w:val="0"/>
          <w:numId w:val="0"/>
        </w:numPr>
        <w:ind w:left="720"/>
      </w:pPr>
      <w:r>
        <w:t xml:space="preserve">Usar a opção </w:t>
      </w:r>
      <w:r>
        <w:rPr>
          <w:b/>
        </w:rPr>
        <w:t>–sV</w:t>
      </w:r>
      <w:r>
        <w:t xml:space="preserve"> com o comando </w:t>
      </w:r>
      <w:r>
        <w:rPr>
          <w:b/>
        </w:rPr>
        <w:t>nmap</w:t>
      </w:r>
      <w:r>
        <w:t xml:space="preserve"> executa uma detecção de versão que pode ser usada para pesquisar vulnerabilidades.</w:t>
      </w:r>
    </w:p>
    <w:p w14:paraId="712F5CC3" w14:textId="02998ED4" w:rsidR="0026770B" w:rsidRDefault="00FC1BC9" w:rsidP="00F50DBF">
      <w:pPr>
        <w:pStyle w:val="StepHead"/>
        <w:numPr>
          <w:ilvl w:val="1"/>
          <w:numId w:val="18"/>
        </w:numPr>
        <w:tabs>
          <w:tab w:val="clear" w:pos="936"/>
        </w:tabs>
        <w:ind w:left="1021" w:hanging="1021"/>
      </w:pPr>
      <w:r>
        <w:t>Capturar chaves SSH.</w:t>
      </w:r>
    </w:p>
    <w:p w14:paraId="41069F20" w14:textId="77777777" w:rsidR="00B80B7E" w:rsidRDefault="00FC1BC9" w:rsidP="001A6C97">
      <w:pPr>
        <w:pStyle w:val="BodyTextL25"/>
      </w:pPr>
      <w:r>
        <w:t>Digite o seguinte comando no terminal para iniciar uma varredura de script:</w:t>
      </w:r>
    </w:p>
    <w:p w14:paraId="361352E3" w14:textId="2FC003F5" w:rsidR="00B80B7E" w:rsidRPr="00FC1BC9" w:rsidRDefault="00182A01" w:rsidP="001A6C97">
      <w:pPr>
        <w:pStyle w:val="CMD"/>
      </w:pPr>
      <w:r>
        <w:t xml:space="preserve">cisco@ubuntu:~$ </w:t>
      </w:r>
      <w:r>
        <w:rPr>
          <w:b/>
        </w:rPr>
        <w:t>nmap –A localhost</w:t>
      </w:r>
    </w:p>
    <w:p w14:paraId="53C34CCC" w14:textId="77777777" w:rsidR="00FC1BC9" w:rsidRDefault="00FC1BC9" w:rsidP="001A6C9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0B7EE76F" wp14:editId="0BDEDDB1">
            <wp:extent cx="5486400" cy="2447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C5FC2" w14:textId="2FC2C28B" w:rsidR="0010079C" w:rsidRDefault="00BE248A" w:rsidP="001A6C97">
      <w:pPr>
        <w:pStyle w:val="BodyTextL25"/>
      </w:pPr>
      <w:r>
        <w:t>Você capturou as chaves SSH para o sistema host. O comando executa um conjunto de scripts incorporados no Nmap para testar vulnerabilidades específicas.</w:t>
      </w:r>
    </w:p>
    <w:p w14:paraId="53DE45E0" w14:textId="77777777" w:rsidR="00656994" w:rsidRDefault="00656994" w:rsidP="00656994">
      <w:pPr>
        <w:pStyle w:val="SubStepAlpha"/>
        <w:numPr>
          <w:ilvl w:val="0"/>
          <w:numId w:val="0"/>
        </w:numPr>
        <w:rPr>
          <w:b/>
          <w:sz w:val="22"/>
        </w:rPr>
      </w:pPr>
      <w:r>
        <w:rPr>
          <w:b/>
          <w:sz w:val="22"/>
        </w:rPr>
        <w:t>Referências</w:t>
      </w:r>
    </w:p>
    <w:p w14:paraId="57F7AE15" w14:textId="5C8D9C88" w:rsidR="00656994" w:rsidRPr="0010079C" w:rsidRDefault="00656994" w:rsidP="004E78DB">
      <w:pPr>
        <w:pStyle w:val="BodyTextL25"/>
        <w:rPr>
          <w:rStyle w:val="AnswerGray"/>
        </w:rPr>
      </w:pPr>
      <w:r>
        <w:t xml:space="preserve">Nmap: </w:t>
      </w:r>
      <w:hyperlink r:id="rId17" w:history="1">
        <w:r>
          <w:rPr>
            <w:rStyle w:val="Hyperlink"/>
          </w:rPr>
          <w:t>https://nmap.org/</w:t>
        </w:r>
      </w:hyperlink>
    </w:p>
    <w:sectPr w:rsidR="00656994" w:rsidRPr="0010079C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BD793" w14:textId="77777777" w:rsidR="002045B9" w:rsidRDefault="002045B9" w:rsidP="0090659A">
      <w:pPr>
        <w:spacing w:after="0" w:line="240" w:lineRule="auto"/>
      </w:pPr>
      <w:r>
        <w:separator/>
      </w:r>
    </w:p>
    <w:p w14:paraId="66F9C551" w14:textId="77777777" w:rsidR="002045B9" w:rsidRDefault="002045B9"/>
    <w:p w14:paraId="1713A6FF" w14:textId="77777777" w:rsidR="002045B9" w:rsidRDefault="002045B9"/>
    <w:p w14:paraId="67FA44B3" w14:textId="77777777" w:rsidR="002045B9" w:rsidRDefault="002045B9"/>
    <w:p w14:paraId="072A6C7C" w14:textId="77777777" w:rsidR="002045B9" w:rsidRDefault="002045B9"/>
  </w:endnote>
  <w:endnote w:type="continuationSeparator" w:id="0">
    <w:p w14:paraId="1FE29E3C" w14:textId="77777777" w:rsidR="002045B9" w:rsidRDefault="002045B9" w:rsidP="0090659A">
      <w:pPr>
        <w:spacing w:after="0" w:line="240" w:lineRule="auto"/>
      </w:pPr>
      <w:r>
        <w:continuationSeparator/>
      </w:r>
    </w:p>
    <w:p w14:paraId="53DD1F5D" w14:textId="77777777" w:rsidR="002045B9" w:rsidRDefault="002045B9"/>
    <w:p w14:paraId="650927A2" w14:textId="77777777" w:rsidR="002045B9" w:rsidRDefault="002045B9"/>
    <w:p w14:paraId="2B426924" w14:textId="77777777" w:rsidR="002045B9" w:rsidRDefault="002045B9"/>
    <w:p w14:paraId="2DC84426" w14:textId="77777777" w:rsidR="002045B9" w:rsidRDefault="00204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C9BEC" w14:textId="7578D7DF" w:rsidR="00583E1F" w:rsidRPr="0090659A" w:rsidRDefault="00583E1F" w:rsidP="007B3C74">
    <w:pPr>
      <w:pStyle w:val="Rodap"/>
      <w:rPr>
        <w:szCs w:val="16"/>
      </w:rPr>
    </w:pPr>
    <w:r>
      <w:t xml:space="preserve">© </w:t>
    </w:r>
    <w:r w:rsidR="007B3C74">
      <w:fldChar w:fldCharType="begin"/>
    </w:r>
    <w:r w:rsidR="007B3C74">
      <w:instrText xml:space="preserve"> DATE  \@ "yyyy"  \* MERGEFORMAT </w:instrText>
    </w:r>
    <w:r w:rsidR="007B3C74">
      <w:fldChar w:fldCharType="separate"/>
    </w:r>
    <w:r w:rsidR="006E6D10">
      <w:rPr>
        <w:noProof/>
      </w:rPr>
      <w:t>2024</w:t>
    </w:r>
    <w:r w:rsidR="007B3C74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50DBF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>
      <w:t xml:space="preserve"> de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50DBF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27496" w14:textId="03E7C078" w:rsidR="00583E1F" w:rsidRPr="0090659A" w:rsidRDefault="00583E1F" w:rsidP="007B3C74">
    <w:pPr>
      <w:pStyle w:val="Rodap"/>
      <w:rPr>
        <w:szCs w:val="16"/>
      </w:rPr>
    </w:pPr>
    <w:r>
      <w:t xml:space="preserve">© </w:t>
    </w:r>
    <w:r w:rsidR="007B3C74">
      <w:fldChar w:fldCharType="begin"/>
    </w:r>
    <w:r w:rsidR="007B3C74">
      <w:instrText xml:space="preserve"> DATE  \@ "yyyy"  \* MERGEFORMAT </w:instrText>
    </w:r>
    <w:r w:rsidR="007B3C74">
      <w:fldChar w:fldCharType="separate"/>
    </w:r>
    <w:r w:rsidR="006E6D10">
      <w:rPr>
        <w:noProof/>
      </w:rPr>
      <w:t>2024</w:t>
    </w:r>
    <w:r w:rsidR="007B3C74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50DBF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>
      <w:t xml:space="preserve"> de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50DBF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33721" w14:textId="77777777" w:rsidR="002045B9" w:rsidRDefault="002045B9" w:rsidP="0090659A">
      <w:pPr>
        <w:spacing w:after="0" w:line="240" w:lineRule="auto"/>
      </w:pPr>
      <w:r>
        <w:separator/>
      </w:r>
    </w:p>
    <w:p w14:paraId="32069D9E" w14:textId="77777777" w:rsidR="002045B9" w:rsidRDefault="002045B9"/>
    <w:p w14:paraId="42D98BD1" w14:textId="77777777" w:rsidR="002045B9" w:rsidRDefault="002045B9"/>
    <w:p w14:paraId="2ED5AD77" w14:textId="77777777" w:rsidR="002045B9" w:rsidRDefault="002045B9"/>
    <w:p w14:paraId="566C6E38" w14:textId="77777777" w:rsidR="002045B9" w:rsidRDefault="002045B9"/>
  </w:footnote>
  <w:footnote w:type="continuationSeparator" w:id="0">
    <w:p w14:paraId="1409F8BB" w14:textId="77777777" w:rsidR="002045B9" w:rsidRDefault="002045B9" w:rsidP="0090659A">
      <w:pPr>
        <w:spacing w:after="0" w:line="240" w:lineRule="auto"/>
      </w:pPr>
      <w:r>
        <w:continuationSeparator/>
      </w:r>
    </w:p>
    <w:p w14:paraId="5D97DDFF" w14:textId="77777777" w:rsidR="002045B9" w:rsidRDefault="002045B9"/>
    <w:p w14:paraId="262C6517" w14:textId="77777777" w:rsidR="002045B9" w:rsidRDefault="002045B9"/>
    <w:p w14:paraId="102EFAF3" w14:textId="77777777" w:rsidR="002045B9" w:rsidRDefault="002045B9"/>
    <w:p w14:paraId="755DFCB6" w14:textId="77777777" w:rsidR="002045B9" w:rsidRDefault="00204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228EE" w14:textId="77777777" w:rsidR="00583E1F" w:rsidRDefault="001F35C8" w:rsidP="00C52BA6">
    <w:pPr>
      <w:pStyle w:val="PageHead"/>
    </w:pPr>
    <w:r>
      <w:t>Laboratório – Detecção de ameaças e vulnerabilidades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F82C4" w14:textId="77777777" w:rsidR="00583E1F" w:rsidRDefault="003636CF">
    <w:pPr>
      <w:pStyle w:val="Cabealh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9254676" wp14:editId="660CECE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1B52A97"/>
    <w:multiLevelType w:val="multilevel"/>
    <w:tmpl w:val="2056DFC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44387">
    <w:abstractNumId w:val="7"/>
  </w:num>
  <w:num w:numId="2" w16cid:durableId="126596580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55368519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760688877">
    <w:abstractNumId w:val="0"/>
  </w:num>
  <w:num w:numId="5" w16cid:durableId="1743526679">
    <w:abstractNumId w:val="4"/>
  </w:num>
  <w:num w:numId="6" w16cid:durableId="880749918">
    <w:abstractNumId w:val="9"/>
  </w:num>
  <w:num w:numId="7" w16cid:durableId="284315623">
    <w:abstractNumId w:val="6"/>
  </w:num>
  <w:num w:numId="8" w16cid:durableId="665477292">
    <w:abstractNumId w:val="1"/>
  </w:num>
  <w:num w:numId="9" w16cid:durableId="98824984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 w16cid:durableId="75683048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 w16cid:durableId="206408876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 w16cid:durableId="7033345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 w16cid:durableId="48682813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 w16cid:durableId="191863712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 w16cid:durableId="66790049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 w16cid:durableId="711810131">
    <w:abstractNumId w:val="2"/>
  </w:num>
  <w:num w:numId="17" w16cid:durableId="764348640">
    <w:abstractNumId w:val="5"/>
  </w:num>
  <w:num w:numId="18" w16cid:durableId="1488283723">
    <w:abstractNumId w:val="8"/>
  </w:num>
  <w:num w:numId="19" w16cid:durableId="68926106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20" w16cid:durableId="114146519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21" w16cid:durableId="169241916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35653728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oBQBRDD7h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545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1DBD"/>
    <w:rsid w:val="000A22C8"/>
    <w:rsid w:val="000B1AB3"/>
    <w:rsid w:val="000B2344"/>
    <w:rsid w:val="000B7DE5"/>
    <w:rsid w:val="000C2312"/>
    <w:rsid w:val="000C4A5A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3C31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5BE2"/>
    <w:rsid w:val="00166253"/>
    <w:rsid w:val="00170E3D"/>
    <w:rsid w:val="001710C0"/>
    <w:rsid w:val="00171715"/>
    <w:rsid w:val="001720E1"/>
    <w:rsid w:val="00172AFB"/>
    <w:rsid w:val="001772B8"/>
    <w:rsid w:val="00180FBF"/>
    <w:rsid w:val="00182A01"/>
    <w:rsid w:val="00182CF4"/>
    <w:rsid w:val="00186CE1"/>
    <w:rsid w:val="001925CB"/>
    <w:rsid w:val="00192F12"/>
    <w:rsid w:val="00193F14"/>
    <w:rsid w:val="00194C03"/>
    <w:rsid w:val="00195FC1"/>
    <w:rsid w:val="00197614"/>
    <w:rsid w:val="001A0312"/>
    <w:rsid w:val="001A15DA"/>
    <w:rsid w:val="001A2694"/>
    <w:rsid w:val="001A3CC7"/>
    <w:rsid w:val="001A69AC"/>
    <w:rsid w:val="001A6C97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242F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045B9"/>
    <w:rsid w:val="002113B8"/>
    <w:rsid w:val="00211539"/>
    <w:rsid w:val="00213493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17D13"/>
    <w:rsid w:val="0032078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5B62"/>
    <w:rsid w:val="003569D7"/>
    <w:rsid w:val="003608AC"/>
    <w:rsid w:val="00361D62"/>
    <w:rsid w:val="003636CF"/>
    <w:rsid w:val="003643F0"/>
    <w:rsid w:val="0036465A"/>
    <w:rsid w:val="00372076"/>
    <w:rsid w:val="0037266E"/>
    <w:rsid w:val="00372DAE"/>
    <w:rsid w:val="00374CA9"/>
    <w:rsid w:val="00375A29"/>
    <w:rsid w:val="0038581C"/>
    <w:rsid w:val="0039147C"/>
    <w:rsid w:val="00392C65"/>
    <w:rsid w:val="00392ED5"/>
    <w:rsid w:val="003A19DC"/>
    <w:rsid w:val="003A1B45"/>
    <w:rsid w:val="003B46E1"/>
    <w:rsid w:val="003B46FC"/>
    <w:rsid w:val="003B4E80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5B6D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E78DB"/>
    <w:rsid w:val="004F344A"/>
    <w:rsid w:val="004F40E2"/>
    <w:rsid w:val="00502E15"/>
    <w:rsid w:val="005037B0"/>
    <w:rsid w:val="00503D3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490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42C1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71F7"/>
    <w:rsid w:val="00642815"/>
    <w:rsid w:val="006428E5"/>
    <w:rsid w:val="00643641"/>
    <w:rsid w:val="00644958"/>
    <w:rsid w:val="00653FA5"/>
    <w:rsid w:val="00656994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543C"/>
    <w:rsid w:val="006E6581"/>
    <w:rsid w:val="006E6D10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36"/>
    <w:rsid w:val="00787CC1"/>
    <w:rsid w:val="00792F4E"/>
    <w:rsid w:val="0079398D"/>
    <w:rsid w:val="00796C25"/>
    <w:rsid w:val="00797706"/>
    <w:rsid w:val="007A1CDE"/>
    <w:rsid w:val="007A287C"/>
    <w:rsid w:val="007A3041"/>
    <w:rsid w:val="007A3B2A"/>
    <w:rsid w:val="007B1F83"/>
    <w:rsid w:val="007B3C74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47DFD"/>
    <w:rsid w:val="008509D3"/>
    <w:rsid w:val="00853418"/>
    <w:rsid w:val="0085531D"/>
    <w:rsid w:val="00857CF6"/>
    <w:rsid w:val="008610ED"/>
    <w:rsid w:val="00861C6A"/>
    <w:rsid w:val="008645A4"/>
    <w:rsid w:val="00865199"/>
    <w:rsid w:val="00867952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5969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C663E"/>
    <w:rsid w:val="008D23DF"/>
    <w:rsid w:val="008D2417"/>
    <w:rsid w:val="008D4B05"/>
    <w:rsid w:val="008D73BF"/>
    <w:rsid w:val="008D7F09"/>
    <w:rsid w:val="008E10FB"/>
    <w:rsid w:val="008E2E61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2453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2630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8EF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2B5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0B5"/>
    <w:rsid w:val="00B517A9"/>
    <w:rsid w:val="00B51C01"/>
    <w:rsid w:val="00B536A6"/>
    <w:rsid w:val="00B5397B"/>
    <w:rsid w:val="00B62809"/>
    <w:rsid w:val="00B64E25"/>
    <w:rsid w:val="00B659A4"/>
    <w:rsid w:val="00B74F6B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0B9C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125D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4688"/>
    <w:rsid w:val="00D94B5D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0DBF"/>
    <w:rsid w:val="00F55CBA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8B250"/>
  <w15:docId w15:val="{53106017-E2E2-4224-ACA9-96BE27E6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3Char">
    <w:name w:val="Título 3 Char"/>
    <w:link w:val="Ttulo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Remissivo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Fontepargpadro"/>
    <w:uiPriority w:val="99"/>
    <w:unhideWhenUsed/>
    <w:rsid w:val="00E218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nmap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f558f4-63c5-4043-ad97-0889497ea8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F6CE3EBD44C458B65855AA59A09EE" ma:contentTypeVersion="5" ma:contentTypeDescription="Crie um novo documento." ma:contentTypeScope="" ma:versionID="203272c93bc1a969d0111c7ab1abcaf8">
  <xsd:schema xmlns:xsd="http://www.w3.org/2001/XMLSchema" xmlns:xs="http://www.w3.org/2001/XMLSchema" xmlns:p="http://schemas.microsoft.com/office/2006/metadata/properties" xmlns:ns2="33f558f4-63c5-4043-ad97-0889497ea840" targetNamespace="http://schemas.microsoft.com/office/2006/metadata/properties" ma:root="true" ma:fieldsID="7269aa3f0e5ba47f8fbce16db76501ef" ns2:_="">
    <xsd:import namespace="33f558f4-63c5-4043-ad97-0889497ea8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58f4-63c5-4043-ad97-0889497ea8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E06A7-7C34-4905-BC87-A46035C19184}">
  <ds:schemaRefs>
    <ds:schemaRef ds:uri="http://schemas.microsoft.com/office/2006/metadata/properties"/>
    <ds:schemaRef ds:uri="http://schemas.microsoft.com/office/infopath/2007/PartnerControls"/>
    <ds:schemaRef ds:uri="33f558f4-63c5-4043-ad97-0889497ea840"/>
  </ds:schemaRefs>
</ds:datastoreItem>
</file>

<file path=customXml/itemProps2.xml><?xml version="1.0" encoding="utf-8"?>
<ds:datastoreItem xmlns:ds="http://schemas.openxmlformats.org/officeDocument/2006/customXml" ds:itemID="{2FEF480F-BB39-4023-AB88-BC9ED7FAE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FFD4C-7293-48CB-81EA-C09EA043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58f4-63c5-4043-ad97-0889497ea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EBA78-8211-4EE1-A378-96747A98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131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Objectives</vt:lpstr>
      <vt:lpstr>Background / Scenario</vt:lpstr>
      <vt:lpstr>Required Resources</vt:lpstr>
      <vt:lpstr>Open a terminal window in Ubuntu.</vt:lpstr>
      <vt:lpstr>Run Nmap.</vt:lpstr>
      <vt:lpstr>Use administrative privileges with Nmap.</vt:lpstr>
      <vt:lpstr>Capture SSH keys.</vt:lpstr>
    </vt:vector>
  </TitlesOfParts>
  <Company>Microsoft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Marco Oliveira</cp:lastModifiedBy>
  <cp:revision>26</cp:revision>
  <cp:lastPrinted>2016-06-08T16:20:00Z</cp:lastPrinted>
  <dcterms:created xsi:type="dcterms:W3CDTF">2016-06-07T15:03:00Z</dcterms:created>
  <dcterms:modified xsi:type="dcterms:W3CDTF">2024-05-13T19:47:00Z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0x010100C8DF6CE3EBD44C458B65855AA59A09EE</vt:lpwstr>
  </property>
</Properties>
</file>